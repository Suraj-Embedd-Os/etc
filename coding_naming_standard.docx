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AB0063" w:rsidRDefault="00B86DA5">
              <w:pPr>
                <w:pStyle w:val="Publishwithline"/>
              </w:pPr>
              <w:r>
                <w:t>C and C++ programming coding naming convention</w:t>
              </w:r>
            </w:p>
          </w:sdtContent>
        </w:sdt>
        <w:p w:rsidR="00AB0063" w:rsidRDefault="00AB0063">
          <w:pPr>
            <w:pStyle w:val="underline"/>
          </w:pPr>
        </w:p>
        <w:p w:rsidR="00AB0063" w:rsidRDefault="00DB0B4C">
          <w:pPr>
            <w:pStyle w:val="PadderBetweenControlandBody"/>
          </w:pPr>
        </w:p>
      </w:sdtContent>
    </w:sdt>
    <w:p w:rsidR="00831DB3" w:rsidRDefault="00831DB3" w:rsidP="00831DB3">
      <w:pPr>
        <w:pStyle w:val="ListParagraph"/>
      </w:pPr>
      <w:r>
        <w:t>Type of data;</w:t>
      </w:r>
    </w:p>
    <w:p w:rsidR="00831DB3" w:rsidRDefault="00831DB3" w:rsidP="00831DB3">
      <w:pPr>
        <w:pStyle w:val="ListParagraph"/>
        <w:numPr>
          <w:ilvl w:val="0"/>
          <w:numId w:val="3"/>
        </w:numPr>
      </w:pPr>
      <w:r>
        <w:t>Primitive type (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char, double, float, signed, unsigned)</w:t>
      </w:r>
      <w:r w:rsidR="002F066A">
        <w:t xml:space="preserve"> ,static, extern, </w:t>
      </w:r>
      <w:proofErr w:type="spellStart"/>
      <w:r w:rsidR="002F066A">
        <w:t>const</w:t>
      </w:r>
      <w:proofErr w:type="spellEnd"/>
      <w:r w:rsidR="002F066A">
        <w:t>, volatile and  member variable.</w:t>
      </w:r>
    </w:p>
    <w:p w:rsidR="00657FFC" w:rsidRDefault="00831DB3" w:rsidP="00657FFC">
      <w:pPr>
        <w:pStyle w:val="ListParagraph"/>
        <w:numPr>
          <w:ilvl w:val="0"/>
          <w:numId w:val="3"/>
        </w:numPr>
      </w:pPr>
      <w:r>
        <w:t xml:space="preserve">User drive type( structure , class , union, </w:t>
      </w:r>
      <w:proofErr w:type="spellStart"/>
      <w:r>
        <w:t>enum</w:t>
      </w:r>
      <w:proofErr w:type="spellEnd"/>
      <w:r>
        <w:t>)</w:t>
      </w:r>
    </w:p>
    <w:p w:rsidR="00F0100A" w:rsidRDefault="00F0100A" w:rsidP="00657FFC">
      <w:pPr>
        <w:pStyle w:val="ListParagraph"/>
        <w:numPr>
          <w:ilvl w:val="0"/>
          <w:numId w:val="3"/>
        </w:numPr>
      </w:pPr>
      <w:r>
        <w:t>Pointer and non-pointer</w:t>
      </w:r>
    </w:p>
    <w:p w:rsidR="002F066A" w:rsidRDefault="002F066A" w:rsidP="002F066A">
      <w:pPr>
        <w:pStyle w:val="ListParagraph"/>
        <w:numPr>
          <w:ilvl w:val="0"/>
          <w:numId w:val="3"/>
        </w:numPr>
      </w:pPr>
      <w:r>
        <w:t>Function, recursion function, member functions</w:t>
      </w:r>
      <w:r w:rsidR="00DB0B4C">
        <w:t>.</w:t>
      </w:r>
      <w:bookmarkStart w:id="0" w:name="_GoBack"/>
      <w:bookmarkEnd w:id="0"/>
    </w:p>
    <w:p w:rsidR="00657FFC" w:rsidRDefault="00657FFC" w:rsidP="00657FFC">
      <w:pPr>
        <w:pStyle w:val="ListParagraph"/>
        <w:ind w:left="1440"/>
      </w:pPr>
    </w:p>
    <w:p w:rsidR="00AB0063" w:rsidRDefault="00B86DA5" w:rsidP="00B86DA5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86DA5" w:rsidRDefault="00831DB3" w:rsidP="00831DB3">
      <w:pPr>
        <w:pStyle w:val="ListParagraph"/>
        <w:numPr>
          <w:ilvl w:val="0"/>
          <w:numId w:val="2"/>
        </w:numPr>
      </w:pPr>
      <w:r>
        <w:t xml:space="preserve">Pointer variable </w:t>
      </w:r>
    </w:p>
    <w:p w:rsidR="00831DB3" w:rsidRDefault="00831DB3" w:rsidP="00831DB3">
      <w:pPr>
        <w:pStyle w:val="ListParagraph"/>
        <w:ind w:left="1440"/>
      </w:pPr>
      <w:r>
        <w:t>Start lower case with p;</w:t>
      </w:r>
    </w:p>
    <w:p w:rsidR="00831DB3" w:rsidRDefault="00831DB3" w:rsidP="00831DB3">
      <w:pPr>
        <w:pStyle w:val="ListParagraph"/>
        <w:ind w:left="1440"/>
      </w:pPr>
    </w:p>
    <w:sectPr w:rsidR="00831D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16AF7"/>
    <w:multiLevelType w:val="hybridMultilevel"/>
    <w:tmpl w:val="8696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A5AD2"/>
    <w:multiLevelType w:val="hybridMultilevel"/>
    <w:tmpl w:val="00DE9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BB1FB4"/>
    <w:multiLevelType w:val="hybridMultilevel"/>
    <w:tmpl w:val="D586F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86DA5"/>
    <w:rsid w:val="002F066A"/>
    <w:rsid w:val="00657FFC"/>
    <w:rsid w:val="00831DB3"/>
    <w:rsid w:val="00AB0063"/>
    <w:rsid w:val="00B86DA5"/>
    <w:rsid w:val="00DB0B4C"/>
    <w:rsid w:val="00EF6EFD"/>
    <w:rsid w:val="00F0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44EC"/>
  <w15:docId w15:val="{75C4A710-CE1C-40EF-B8CF-F72B9559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7788F-25D0-4519-BA03-4E211B61E21F}"/>
      </w:docPartPr>
      <w:docPartBody>
        <w:p w:rsidR="00000000" w:rsidRDefault="00C52F36">
          <w:r w:rsidRPr="004D15F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36"/>
    <w:rsid w:val="00417A0C"/>
    <w:rsid w:val="00C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F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 and C++ programming coding naming convention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EmbedOs</dc:creator>
  <cp:keywords/>
  <dc:description/>
  <cp:lastModifiedBy>EmbedOs</cp:lastModifiedBy>
  <cp:revision>6</cp:revision>
  <dcterms:created xsi:type="dcterms:W3CDTF">2022-12-19T05:51:00Z</dcterms:created>
  <dcterms:modified xsi:type="dcterms:W3CDTF">2022-12-19T06:02:00Z</dcterms:modified>
</cp:coreProperties>
</file>